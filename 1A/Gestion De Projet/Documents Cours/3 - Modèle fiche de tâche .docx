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8"/>
        <w:gridCol w:w="1417"/>
        <w:gridCol w:w="1703"/>
        <w:gridCol w:w="4958"/>
      </w:tblGrid>
      <w:tr w:rsidR="00293640" w14:paraId="399C53C3" w14:textId="77777777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0820E02A" w14:textId="77777777"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CODE DE </w:t>
            </w:r>
            <w:smartTag w:uri="urn:schemas-microsoft-com:office:smarttags" w:element="PersonName">
              <w:smartTagPr>
                <w:attr w:name="ProductID" w:val="LA TￂCHE"/>
              </w:smartTagPr>
              <w:r>
                <w:rPr>
                  <w:rFonts w:ascii="Arial" w:hAnsi="Arial"/>
                  <w:b/>
                  <w:sz w:val="16"/>
                </w:rPr>
                <w:t>LA TÂCHE</w:t>
              </w:r>
            </w:smartTag>
            <w:r>
              <w:rPr>
                <w:rFonts w:ascii="Arial" w:hAnsi="Arial"/>
                <w:b/>
                <w:sz w:val="16"/>
              </w:rPr>
              <w:t xml:space="preserve"> 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445271" w14:textId="77777777" w:rsidR="00293640" w:rsidRDefault="0029364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FT01</w:t>
            </w:r>
          </w:p>
        </w:tc>
        <w:tc>
          <w:tcPr>
            <w:tcW w:w="1703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081BB92F" w14:textId="77777777" w:rsidR="00293640" w:rsidRDefault="00293640" w:rsidP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DESCRIPTION DE </w:t>
            </w:r>
            <w:smartTag w:uri="urn:schemas-microsoft-com:office:smarttags" w:element="PersonName">
              <w:smartTagPr>
                <w:attr w:name="ProductID" w:val="LA TￂCHE"/>
              </w:smartTagPr>
              <w:r>
                <w:rPr>
                  <w:rFonts w:ascii="Arial" w:hAnsi="Arial"/>
                  <w:b/>
                  <w:sz w:val="16"/>
                </w:rPr>
                <w:t>LA TÂCHE</w:t>
              </w:r>
            </w:smartTag>
            <w:r>
              <w:rPr>
                <w:rFonts w:ascii="Arial" w:hAnsi="Arial"/>
                <w:b/>
                <w:sz w:val="16"/>
              </w:rPr>
              <w:t xml:space="preserve"> :</w:t>
            </w:r>
          </w:p>
        </w:tc>
        <w:tc>
          <w:tcPr>
            <w:tcW w:w="4958" w:type="dxa"/>
            <w:vMerge w:val="restart"/>
            <w:tcBorders>
              <w:top w:val="single" w:sz="6" w:space="0" w:color="auto"/>
            </w:tcBorders>
            <w:vAlign w:val="center"/>
          </w:tcPr>
          <w:p w14:paraId="2A9BE491" w14:textId="77777777" w:rsidR="00293640" w:rsidRDefault="00293640" w:rsidP="00293640">
            <w:pPr>
              <w:spacing w:before="120" w:after="120"/>
              <w:rPr>
                <w:rFonts w:ascii="Arial" w:hAnsi="Arial"/>
                <w:caps/>
              </w:rPr>
            </w:pPr>
          </w:p>
        </w:tc>
      </w:tr>
      <w:tr w:rsidR="00293640" w14:paraId="46FB4246" w14:textId="77777777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3D462573" w14:textId="77777777"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177CCD" w14:textId="77777777" w:rsidR="00293640" w:rsidRDefault="0029364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3" w:type="dxa"/>
            <w:vMerge/>
            <w:tcBorders>
              <w:left w:val="nil"/>
              <w:bottom w:val="single" w:sz="6" w:space="0" w:color="auto"/>
            </w:tcBorders>
          </w:tcPr>
          <w:p w14:paraId="6B1B9E02" w14:textId="77777777"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58" w:type="dxa"/>
            <w:vMerge/>
            <w:tcBorders>
              <w:bottom w:val="single" w:sz="6" w:space="0" w:color="auto"/>
            </w:tcBorders>
          </w:tcPr>
          <w:p w14:paraId="1D89B541" w14:textId="77777777" w:rsidR="00293640" w:rsidRDefault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45DD0" w14:paraId="059CAC18" w14:textId="77777777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302A5218" w14:textId="77777777" w:rsidR="00F45DD0" w:rsidRDefault="00F45DD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9C3450" w14:textId="77777777" w:rsidR="00F45DD0" w:rsidRDefault="00F45DD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8FD9D9" w14:textId="77777777" w:rsidR="00F45DD0" w:rsidRDefault="00F45DD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58" w:type="dxa"/>
            <w:tcBorders>
              <w:top w:val="single" w:sz="6" w:space="0" w:color="auto"/>
              <w:bottom w:val="single" w:sz="6" w:space="0" w:color="auto"/>
            </w:tcBorders>
          </w:tcPr>
          <w:p w14:paraId="32A52C2E" w14:textId="77777777" w:rsidR="00F45DD0" w:rsidRDefault="00F45DD0" w:rsidP="0089748F">
            <w:pPr>
              <w:spacing w:before="120" w:after="120"/>
              <w:rPr>
                <w:rFonts w:ascii="Arial" w:hAnsi="Arial"/>
                <w:caps/>
              </w:rPr>
            </w:pPr>
          </w:p>
        </w:tc>
      </w:tr>
    </w:tbl>
    <w:p w14:paraId="6682BDDA" w14:textId="77777777" w:rsidR="00F45DD0" w:rsidRDefault="00F45DD0">
      <w:pPr>
        <w:jc w:val="center"/>
        <w:rPr>
          <w:rFonts w:ascii="Arial" w:hAnsi="Arial"/>
          <w:spacing w:val="170"/>
        </w:rPr>
      </w:pPr>
    </w:p>
    <w:p w14:paraId="40BA49AF" w14:textId="77777777" w:rsidR="00D03005" w:rsidRDefault="00D03005">
      <w:pPr>
        <w:jc w:val="center"/>
        <w:rPr>
          <w:rFonts w:ascii="Arial" w:hAnsi="Arial"/>
          <w:spacing w:val="170"/>
        </w:rPr>
      </w:pPr>
    </w:p>
    <w:p w14:paraId="45A99138" w14:textId="77777777" w:rsidR="00D03005" w:rsidRDefault="00D03005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F45DD0" w14:paraId="0C4FF235" w14:textId="77777777">
        <w:trPr>
          <w:trHeight w:val="232"/>
        </w:trPr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1534F899" w14:textId="77777777" w:rsidR="00F45DD0" w:rsidRDefault="00F45DD0">
            <w:pPr>
              <w:spacing w:before="120"/>
              <w:ind w:hanging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ENTRÉES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2C31C499" w14:textId="77777777" w:rsidR="00F45DD0" w:rsidRDefault="00F45DD0">
            <w:pPr>
              <w:spacing w:before="120"/>
              <w:ind w:hanging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SORTIES</w:t>
            </w:r>
          </w:p>
        </w:tc>
      </w:tr>
      <w:tr w:rsidR="00F45DD0" w14:paraId="4482FBEB" w14:textId="77777777">
        <w:trPr>
          <w:trHeight w:val="2135"/>
        </w:trPr>
        <w:tc>
          <w:tcPr>
            <w:tcW w:w="5103" w:type="dxa"/>
          </w:tcPr>
          <w:p w14:paraId="720B9FD0" w14:textId="77777777" w:rsidR="00F45DD0" w:rsidRPr="00D31538" w:rsidRDefault="00F45DD0" w:rsidP="00D31538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</w:p>
        </w:tc>
        <w:tc>
          <w:tcPr>
            <w:tcW w:w="5103" w:type="dxa"/>
          </w:tcPr>
          <w:p w14:paraId="42FED01F" w14:textId="77777777" w:rsidR="00F45DD0" w:rsidRDefault="00F45DD0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</w:tbl>
    <w:p w14:paraId="70074B39" w14:textId="77777777" w:rsidR="00F45DD0" w:rsidRDefault="00F45DD0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06"/>
      </w:tblGrid>
      <w:tr w:rsidR="00F45DD0" w14:paraId="6EA6A346" w14:textId="77777777">
        <w:tc>
          <w:tcPr>
            <w:tcW w:w="10206" w:type="dxa"/>
            <w:tcBorders>
              <w:bottom w:val="single" w:sz="6" w:space="0" w:color="auto"/>
            </w:tcBorders>
          </w:tcPr>
          <w:p w14:paraId="62DDB647" w14:textId="77777777"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45DD0" w14:paraId="6F7789EA" w14:textId="77777777">
        <w:trPr>
          <w:trHeight w:val="2400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D29A56" w14:textId="77777777" w:rsidR="00F45DD0" w:rsidRDefault="00F45DD0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</w:p>
        </w:tc>
      </w:tr>
      <w:tr w:rsidR="00F45DD0" w14:paraId="184D5BBF" w14:textId="77777777"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14:paraId="57F2CA72" w14:textId="77777777"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45DD0" w14:paraId="32873E9A" w14:textId="77777777">
        <w:trPr>
          <w:trHeight w:val="859"/>
        </w:trPr>
        <w:tc>
          <w:tcPr>
            <w:tcW w:w="10206" w:type="dxa"/>
            <w:tcBorders>
              <w:left w:val="single" w:sz="6" w:space="0" w:color="auto"/>
              <w:right w:val="single" w:sz="6" w:space="0" w:color="auto"/>
            </w:tcBorders>
          </w:tcPr>
          <w:p w14:paraId="6AC56A2D" w14:textId="77777777" w:rsidR="00F45DD0" w:rsidRDefault="00F45DD0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  <w:tr w:rsidR="00F45DD0" w14:paraId="13BD734C" w14:textId="77777777"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14:paraId="09797656" w14:textId="77777777"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45DD0" w14:paraId="32CF2D6C" w14:textId="77777777">
        <w:trPr>
          <w:trHeight w:val="909"/>
        </w:trPr>
        <w:tc>
          <w:tcPr>
            <w:tcW w:w="10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EAF9" w14:textId="77777777" w:rsidR="00F45DD0" w:rsidRDefault="00F45DD0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</w:p>
        </w:tc>
      </w:tr>
      <w:tr w:rsidR="00F45DD0" w14:paraId="2D06A4E8" w14:textId="77777777">
        <w:tc>
          <w:tcPr>
            <w:tcW w:w="10206" w:type="dxa"/>
          </w:tcPr>
          <w:p w14:paraId="510E4F57" w14:textId="77777777"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OBSERVATIONS</w:t>
            </w:r>
          </w:p>
        </w:tc>
      </w:tr>
      <w:tr w:rsidR="00F45DD0" w14:paraId="2936AB48" w14:textId="77777777">
        <w:trPr>
          <w:trHeight w:val="1039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2C20" w14:textId="77777777" w:rsidR="00F45DD0" w:rsidRDefault="00F45DD0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</w:tbl>
    <w:p w14:paraId="3155B31D" w14:textId="77777777" w:rsidR="00F45DD0" w:rsidRDefault="00F45DD0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7"/>
        <w:gridCol w:w="2732"/>
        <w:gridCol w:w="3118"/>
        <w:gridCol w:w="3260"/>
      </w:tblGrid>
      <w:tr w:rsidR="00F45DD0" w14:paraId="40EE2267" w14:textId="77777777">
        <w:trPr>
          <w:trHeight w:val="1131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1DBA" w14:textId="77777777" w:rsidR="00F45DD0" w:rsidRDefault="00F45DD0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123946" w14:textId="77777777" w:rsidR="00F45DD0" w:rsidRDefault="00A34954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CHEF DE PROJET</w:t>
            </w:r>
          </w:p>
          <w:p w14:paraId="3E2BD798" w14:textId="77777777" w:rsidR="00F45DD0" w:rsidRDefault="00F45DD0" w:rsidP="00044D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ABFA8" w14:textId="77777777" w:rsidR="00F45DD0" w:rsidRDefault="00D03005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56EA" w14:textId="77777777" w:rsidR="00F45DD0" w:rsidRDefault="00F45DD0" w:rsidP="00D0300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14:paraId="0AAAA9A1" w14:textId="77777777" w:rsidR="00F45DD0" w:rsidRDefault="00F45DD0">
      <w:pPr>
        <w:jc w:val="center"/>
      </w:pPr>
    </w:p>
    <w:sectPr w:rsidR="00F45DD0" w:rsidSect="00625C20">
      <w:headerReference w:type="default" r:id="rId7"/>
      <w:footerReference w:type="default" r:id="rId8"/>
      <w:headerReference w:type="first" r:id="rId9"/>
      <w:pgSz w:w="11907" w:h="16840" w:code="9"/>
      <w:pgMar w:top="567" w:right="851" w:bottom="567" w:left="851" w:header="454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C827" w14:textId="77777777" w:rsidR="00293640" w:rsidRDefault="00293640">
      <w:r>
        <w:separator/>
      </w:r>
    </w:p>
  </w:endnote>
  <w:endnote w:type="continuationSeparator" w:id="0">
    <w:p w14:paraId="01855A4A" w14:textId="77777777" w:rsidR="00293640" w:rsidRDefault="0029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37"/>
      <w:gridCol w:w="5137"/>
    </w:tblGrid>
    <w:tr w:rsidR="00293640" w14:paraId="304E09DE" w14:textId="77777777">
      <w:tc>
        <w:tcPr>
          <w:tcW w:w="5137" w:type="dxa"/>
        </w:tcPr>
        <w:p w14:paraId="401D8F85" w14:textId="77777777" w:rsidR="00293640" w:rsidRDefault="00293640">
          <w:pPr>
            <w:pStyle w:val="Pieddepage"/>
            <w:rPr>
              <w:rFonts w:ascii="Arial" w:hAnsi="Arial"/>
              <w:sz w:val="14"/>
            </w:rPr>
          </w:pPr>
        </w:p>
      </w:tc>
      <w:tc>
        <w:tcPr>
          <w:tcW w:w="5137" w:type="dxa"/>
        </w:tcPr>
        <w:p w14:paraId="4917C785" w14:textId="77777777" w:rsidR="00293640" w:rsidRDefault="00293640">
          <w:pPr>
            <w:pStyle w:val="Pieddepage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14:paraId="3CDD473D" w14:textId="77777777" w:rsidR="00293640" w:rsidRDefault="00293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41A8" w14:textId="77777777" w:rsidR="00293640" w:rsidRDefault="00293640">
      <w:r>
        <w:separator/>
      </w:r>
    </w:p>
  </w:footnote>
  <w:footnote w:type="continuationSeparator" w:id="0">
    <w:p w14:paraId="1ACA9D20" w14:textId="77777777" w:rsidR="00293640" w:rsidRDefault="0029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8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206"/>
    </w:tblGrid>
    <w:tr w:rsidR="00293640" w14:paraId="56D4800B" w14:textId="77777777">
      <w:trPr>
        <w:cantSplit/>
        <w:trHeight w:hRule="exact" w:val="2100"/>
      </w:trPr>
      <w:tc>
        <w:tcPr>
          <w:tcW w:w="10206" w:type="dxa"/>
        </w:tcPr>
        <w:p w14:paraId="43B02050" w14:textId="77777777" w:rsidR="00293640" w:rsidRDefault="00293640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293640" w14:paraId="2555E9E8" w14:textId="77777777">
      <w:trPr>
        <w:cantSplit/>
      </w:trPr>
      <w:tc>
        <w:tcPr>
          <w:tcW w:w="10206" w:type="dxa"/>
        </w:tcPr>
        <w:p w14:paraId="3140FDD0" w14:textId="77777777" w:rsidR="00293640" w:rsidRDefault="00293640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14:paraId="6BFB3ED9" w14:textId="77777777" w:rsidR="00293640" w:rsidRDefault="00293640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1"/>
      <w:gridCol w:w="7834"/>
    </w:tblGrid>
    <w:tr w:rsidR="00293640" w14:paraId="075CA8A4" w14:textId="77777777" w:rsidTr="00293640">
      <w:tc>
        <w:tcPr>
          <w:tcW w:w="2376" w:type="dxa"/>
        </w:tcPr>
        <w:p w14:paraId="57AC023D" w14:textId="77777777" w:rsidR="00293640" w:rsidRDefault="00D31538">
          <w:r w:rsidRPr="00D31538">
            <w:rPr>
              <w:noProof/>
            </w:rPr>
            <w:drawing>
              <wp:inline distT="0" distB="0" distL="0" distR="0" wp14:anchorId="607704A9" wp14:editId="50FAB038">
                <wp:extent cx="1238250" cy="12954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raphique 2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573" cy="1293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9" w:type="dxa"/>
          <w:vAlign w:val="center"/>
        </w:tcPr>
        <w:p w14:paraId="7CDEB898" w14:textId="77777777" w:rsidR="00293640" w:rsidRDefault="00293640" w:rsidP="00293640">
          <w:pPr>
            <w:ind w:left="1168"/>
          </w:pPr>
          <w:r>
            <w:rPr>
              <w:rFonts w:ascii="Arial" w:hAnsi="Arial"/>
              <w:b/>
              <w:sz w:val="24"/>
            </w:rPr>
            <w:t>Projet XXX -  FICHE DE TÂCHE</w:t>
          </w:r>
        </w:p>
      </w:tc>
    </w:tr>
  </w:tbl>
  <w:p w14:paraId="08BE5427" w14:textId="77777777" w:rsidR="00293640" w:rsidRDefault="00293640" w:rsidP="002936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116720"/>
    <w:multiLevelType w:val="hybridMultilevel"/>
    <w:tmpl w:val="2632B53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8487170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5636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D0"/>
    <w:rsid w:val="00044D47"/>
    <w:rsid w:val="00060088"/>
    <w:rsid w:val="000B4B58"/>
    <w:rsid w:val="00293640"/>
    <w:rsid w:val="00507AA9"/>
    <w:rsid w:val="005234DA"/>
    <w:rsid w:val="005E27DE"/>
    <w:rsid w:val="00625C20"/>
    <w:rsid w:val="0089748F"/>
    <w:rsid w:val="00A34954"/>
    <w:rsid w:val="00A66765"/>
    <w:rsid w:val="00D03005"/>
    <w:rsid w:val="00D31538"/>
    <w:rsid w:val="00D4250D"/>
    <w:rsid w:val="00D50F2E"/>
    <w:rsid w:val="00F050B8"/>
    <w:rsid w:val="00F35097"/>
    <w:rsid w:val="00F45DD0"/>
    <w:rsid w:val="00FE5F19"/>
    <w:rsid w:val="735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3313"/>
    <o:shapelayout v:ext="edit">
      <o:idmap v:ext="edit" data="1"/>
    </o:shapelayout>
  </w:shapeDefaults>
  <w:decimalSymbol w:val="."/>
  <w:listSeparator w:val=","/>
  <w14:docId w14:val="126D2B1E"/>
  <w15:docId w15:val="{6D3FD3AF-CEE0-46FD-8EF0-A694986E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C20"/>
    <w:rPr>
      <w:rFonts w:ascii="Times New Roman" w:hAnsi="Times New Roman"/>
    </w:rPr>
  </w:style>
  <w:style w:type="paragraph" w:styleId="Titre1">
    <w:name w:val="heading 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25C20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rsid w:val="002936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Mod&#232;les\fiche%20de%20t&#226;che%20proje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fiche%20de%20tâche%20projet.dot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>GANIL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Hamza Ouazzani-Chahdi</cp:lastModifiedBy>
  <cp:revision>3</cp:revision>
  <cp:lastPrinted>2013-09-13T13:46:00Z</cp:lastPrinted>
  <dcterms:created xsi:type="dcterms:W3CDTF">2024-04-03T21:34:00Z</dcterms:created>
  <dcterms:modified xsi:type="dcterms:W3CDTF">2024-04-03T21:34:00Z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2024-04-03T21:34:44Z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6d76374b-a3ed-4505-bb49-4275e838e396</vt:lpwstr>
  </property>
  <property fmtid="{D5CDD505-2E9C-101B-9397-08002B2CF9AE}" pid="8" name="MSIP_Label_fb7595bc-492f-4d88-9880-737c41c1bf4b_ContentBits">
    <vt:lpwstr>0</vt:lpwstr>
  </property>
</Properties>
</file>